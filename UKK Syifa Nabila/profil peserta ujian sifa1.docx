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312AC" w14:textId="25B7291F" w:rsidR="00AD5898" w:rsidRDefault="00E36E15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14620" wp14:editId="533345AE">
                <wp:simplePos x="0" y="0"/>
                <wp:positionH relativeFrom="column">
                  <wp:posOffset>-264795</wp:posOffset>
                </wp:positionH>
                <wp:positionV relativeFrom="paragraph">
                  <wp:posOffset>6041390</wp:posOffset>
                </wp:positionV>
                <wp:extent cx="3057525" cy="1275302"/>
                <wp:effectExtent l="0" t="0" r="9525" b="12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2753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FC26E" w14:textId="3FA210C1" w:rsidR="00E36E15" w:rsidRDefault="00D93018" w:rsidP="003225E4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Saya </w:t>
                            </w:r>
                            <w:r w:rsidR="00225405">
                              <w:t>Syifa Nabila</w:t>
                            </w:r>
                            <w:r w:rsidR="003225E4">
                              <w:t xml:space="preserve">. </w:t>
                            </w:r>
                            <w:r>
                              <w:t>S</w:t>
                            </w:r>
                            <w:r w:rsidR="00E36E15">
                              <w:t>aya anak ke-</w:t>
                            </w:r>
                            <w:r w:rsidR="00225405">
                              <w:t>1</w:t>
                            </w:r>
                            <w:r w:rsidR="003225E4">
                              <w:t xml:space="preserve"> </w:t>
                            </w:r>
                            <w:r w:rsidR="00E36E15">
                              <w:t xml:space="preserve">dari </w:t>
                            </w:r>
                            <w:r w:rsidR="00225405">
                              <w:t>2</w:t>
                            </w:r>
                            <w:r w:rsidR="00E36E15">
                              <w:t xml:space="preserve"> bersaudara.</w:t>
                            </w:r>
                            <w:r w:rsidR="003225E4">
                              <w:t xml:space="preserve"> </w:t>
                            </w:r>
                            <w:r w:rsidR="00E36E15">
                              <w:t>Hobi saya jalan</w:t>
                            </w:r>
                            <w:r w:rsidR="003225E4">
                              <w:t xml:space="preserve">-jalan, </w:t>
                            </w:r>
                            <w:r w:rsidR="00E36E15">
                              <w:t xml:space="preserve">mendengarkan </w:t>
                            </w:r>
                            <w:r>
                              <w:t>musik</w:t>
                            </w:r>
                            <w:r w:rsidR="003225E4">
                              <w:t xml:space="preserve"> dan menonton</w:t>
                            </w:r>
                            <w:r>
                              <w:t>.</w:t>
                            </w:r>
                            <w:r w:rsidR="003225E4">
                              <w:t xml:space="preserve"> </w:t>
                            </w:r>
                            <w:r>
                              <w:t xml:space="preserve">Alasan saya masuk sekolah dengan jurusan RPL karena saya menyukai komputer </w:t>
                            </w:r>
                            <w:r w:rsidR="0095149D">
                              <w:t>dan bercita-cita menjadi Data Scientist dan P</w:t>
                            </w:r>
                            <w:r>
                              <w:t>rogrammer.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14620" id="Rectangle 18" o:spid="_x0000_s1026" style="position:absolute;margin-left:-20.85pt;margin-top:475.7pt;width:240.75pt;height:10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" fillcolor="#0f3344 [3204]" stroked="f" strokeweight="1pt">
                <v:textbox>
                  <w:txbxContent>
                    <w:p w14:paraId="69DFC26E" w14:textId="3FA210C1" w:rsidR="00E36E15" w:rsidRDefault="00D93018" w:rsidP="003225E4">
                      <w:pPr>
                        <w:spacing w:line="276" w:lineRule="auto"/>
                        <w:jc w:val="both"/>
                      </w:pPr>
                      <w:r>
                        <w:t xml:space="preserve">Saya </w:t>
                      </w:r>
                      <w:r w:rsidR="00225405">
                        <w:t>Syifa Nabila</w:t>
                      </w:r>
                      <w:r w:rsidR="003225E4">
                        <w:t xml:space="preserve">. </w:t>
                      </w:r>
                      <w:r>
                        <w:t>S</w:t>
                      </w:r>
                      <w:r w:rsidR="00E36E15">
                        <w:t>aya anak ke-</w:t>
                      </w:r>
                      <w:r w:rsidR="00225405">
                        <w:t>1</w:t>
                      </w:r>
                      <w:r w:rsidR="003225E4">
                        <w:t xml:space="preserve"> </w:t>
                      </w:r>
                      <w:r w:rsidR="00E36E15">
                        <w:t xml:space="preserve">dari </w:t>
                      </w:r>
                      <w:r w:rsidR="00225405">
                        <w:t>2</w:t>
                      </w:r>
                      <w:r w:rsidR="00E36E15">
                        <w:t xml:space="preserve"> bersaudara.</w:t>
                      </w:r>
                      <w:r w:rsidR="003225E4">
                        <w:t xml:space="preserve"> </w:t>
                      </w:r>
                      <w:r w:rsidR="00E36E15">
                        <w:t>Hobi saya jalan</w:t>
                      </w:r>
                      <w:r w:rsidR="003225E4">
                        <w:t xml:space="preserve">-jalan, </w:t>
                      </w:r>
                      <w:r w:rsidR="00E36E15">
                        <w:t xml:space="preserve">mendengarkan </w:t>
                      </w:r>
                      <w:r>
                        <w:t>musik</w:t>
                      </w:r>
                      <w:r w:rsidR="003225E4">
                        <w:t xml:space="preserve"> dan menonton</w:t>
                      </w:r>
                      <w:r>
                        <w:t>.</w:t>
                      </w:r>
                      <w:r w:rsidR="003225E4">
                        <w:t xml:space="preserve"> </w:t>
                      </w:r>
                      <w:r>
                        <w:t xml:space="preserve">Alasan saya masuk sekolah dengan jurusan RPL karena saya menyukai komputer </w:t>
                      </w:r>
                      <w:r w:rsidR="0095149D">
                        <w:t>dan bercita-cita menjadi Data Scientist dan P</w:t>
                      </w:r>
                      <w:r>
                        <w:t>rogrammer.</w:t>
                      </w:r>
                    </w:p>
                  </w:txbxContent>
                </v:textbox>
              </v:rect>
            </w:pict>
          </mc:Fallback>
        </mc:AlternateContent>
      </w:r>
      <w:r w:rsidR="00AD5898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254FE65" wp14:editId="7B87BB74">
                <wp:simplePos x="0" y="0"/>
                <wp:positionH relativeFrom="page">
                  <wp:posOffset>-76200</wp:posOffset>
                </wp:positionH>
                <wp:positionV relativeFrom="paragraph">
                  <wp:posOffset>-892810</wp:posOffset>
                </wp:positionV>
                <wp:extent cx="3305175" cy="10410190"/>
                <wp:effectExtent l="0" t="0" r="9525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175" cy="10410190"/>
                          <a:chOff x="-79336" y="-352425"/>
                          <a:chExt cx="3520512" cy="10410825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-79336" y="-352425"/>
                            <a:ext cx="3520512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-2" y="7857077"/>
                            <a:ext cx="3441178" cy="2201323"/>
                            <a:chOff x="6230" y="7862036"/>
                            <a:chExt cx="3441318" cy="2201470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0" y="7862036"/>
                              <a:ext cx="3264036" cy="2201468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3053371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-2" y="0"/>
                            <a:ext cx="3441178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5B1473" id="Group 8" o:spid="_x0000_s1026" alt="decorative elements&#10;" style="position:absolute;margin-left:-6pt;margin-top:-70.3pt;width:260.25pt;height:819.7pt;z-index:-251657216;mso-position-horizontal-relative:page" coordorigin="-793,-3524" coordsize="35205,104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">
                <v:rect id="Rectangle 604" o:spid="_x0000_s1027" style="position:absolute;left:-793;top:-3524;width:35204;height:100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TUwcUA&#10;AADcAAAADwAAAGRycy9kb3ducmV2LnhtbESPQWvCQBSE7wX/w/IEb3VTD7ZEVwkFUfQgRkGPr9nX&#10;bEj2bciuMf77bqHQ4zAz3zDL9WAb0VPnK8cK3qYJCOLC6YpLBZfz5vUDhA/IGhvHpOBJHtar0csS&#10;U+0efKI+D6WIEPYpKjAhtKmUvjBk0U9dSxy9b9dZDFF2pdQdPiLcNnKWJHNpseK4YLClT0NFnd+t&#10;gt0tC9v9133vrtmpzg/m2Nf1UanJeMgWIAIN4T/8195pBfPkHX7Px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NTBxQAAANwAAAAPAAAAAAAAAAAAAAAAAJgCAABkcnMv&#10;ZG93bnJldi54bWxQSwUGAAAAAAQABAD1AAAAigMAAAAA&#10;" fillcolor="#0f3344 [3204]" stroked="f"/>
                <v:group id="Group 1" o:spid="_x0000_s1028" style="position:absolute;top:78570;width:34411;height:22014" coordorigin="62,78620" coordsize="34413,22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605" o:spid="_x0000_s1029" style="position:absolute;left:62;top:78620;width:32640;height:22015;visibility:visible;mso-wrap-style:square;v-text-anchor:top" coordsize="506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YgcMMA&#10;AADaAAAADwAAAGRycy9kb3ducmV2LnhtbESPT2vCQBTE74LfYXlCb/piW6xEN6G0CD2Uin8u3p7Z&#10;ZxLMvg3ZbYzfvlso9DjMzG+YdT7YRvXc+dqJhvksAcVSOFNLqeF42EyXoHwgMdQ4YQ139pBn49Ga&#10;UuNusuN+H0oVIeJT0lCF0KaIvqjYkp+5liV6F9dZClF2JZqObhFuG3xMkgVaqiUuVNTyW8XFdf9t&#10;NXxtBM8HY19Ou+G9vvfP6LafqPXDZHhdgQo8hP/wX/vDaHiC3yvxBmD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YgcMMAAADaAAAADwAAAAAAAAAAAAAAAACYAgAAZHJzL2Rv&#10;d25yZXYueG1sUEsFBgAAAAAEAAQA9QAAAIgD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39172;296731,119586;1077261,342451;1077261,342451;1515906,478344;1586863,451165;2057762,668594;2057762,668594;2438351,907766;2586716,891459;2941503,1065402;3264036,1717689;3264036,2201468;0,2201468;0,239172" o:connectangles="0,0,0,0,0,0,0,0,0,0,0,0,0,0,0"/>
                  </v:shape>
                  <v:shape id="Freeform 606" o:spid="_x0000_s1030" style="position:absolute;left:3941;top:78620;width:30534;height:22015;visibility:visible;mso-wrap-style:square;v-text-anchor:top" coordsize="446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0tiMQA&#10;AADaAAAADwAAAGRycy9kb3ducmV2LnhtbESP0WrCQBRE34X+w3ILvummImLTbMQqamsfarUfcMne&#10;JqHZuyG7xu3fdwXBx2FmzjDZIphG9NS52rKCp3ECgriwuuZSwfdpM5qDcB5ZY2OZFPyRg0X+MMgw&#10;1fbCX9QffSkihF2KCirv21RKV1Rk0I1tSxy9H9sZ9FF2pdQdXiLcNHKSJDNpsOa4UGFLq4qK3+PZ&#10;KDi87j6m6+1+Mlti2Ibn9/6kD59KDR/D8gWEp+Dv4Vv7TSuYwvVKvAE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dLYjEAAAA2gAAAA8AAAAAAAAAAAAAAAAAmAIAAGRycy9k&#10;b3ducmV2LnhtbFBLBQYAAAAABAAEAPUAAACJAw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3053371,179189;2875372,108794;2163375,403176;2115452,524769;1382917,812752;1382917,812752;684612,1030339;0,2201470;3053371,2201470;3053371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HocQA&#10;AADaAAAADwAAAGRycy9kb3ducmV2LnhtbESPS4sCMRCE74L/IbTgTTMr6OqsUXwguIc9+GBhb+2k&#10;54GTzpBEHf/9ZmHBY1FVX1HzZWtqcSfnK8sK3oYJCOLM6ooLBefTbjAF4QOyxtoyKXiSh+Wi25lj&#10;qu2DD3Q/hkJECPsUFZQhNKmUPivJoB/ahjh6uXUGQ5SukNrhI8JNLUdJMpEGK44LJTa0KSm7Hm9G&#10;Qb56fn5P5TUvRrMvt/25vNN4fVGq32tXHyACteEV/m/vtYIx/F2JN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8R6HEAAAA2gAAAA8AAAAAAAAAAAAAAAAAmAIAAGRycy9k&#10;b3ducmV2LnhtbFBLBQYAAAAABAAEAPUAAACJAw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4411;height:29067;visibility:visible;mso-wrap-style:square;v-text-anchor:top" coordsize="506,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FfsQA&#10;AADaAAAADwAAAGRycy9kb3ducmV2LnhtbESPT2vCQBTE7wW/w/KE3upGD2Kjq6hgLfTg34u3Z/aZ&#10;BPPehuxWUz99t1DwOMzMb5jJrOVK3ajxpRMD/V4CiiRztpTcwPGwehuB8gHFYuWEDPyQh9m08zLB&#10;1Lq77Oi2D7mKEPEpGihCqFOtfVYQo++5miR6F9cwhiibXNsG7xHOlR4kyVAzlhIXCqxpWVB23X+z&#10;ASq388N2vbl8nT/WC36c+H2zZGNeu+18DCpQG57h//anNTCEvyvxBuj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zRX7EAAAA2gAAAA8AAAAAAAAAAAAAAAAAmAIAAGRycy9k&#10;b3ducmV2LnhtbFBLBQYAAAAABAAEAPUAAACJAw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24425,2769897;1101721,2398405;1162928,2241988;2067427,1877013;2067427,1877013;2931122,1603282;3441178,703880;3441178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38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45"/>
        <w:gridCol w:w="3234"/>
        <w:gridCol w:w="457"/>
        <w:gridCol w:w="6432"/>
      </w:tblGrid>
      <w:tr w:rsidR="00647A4B" w14:paraId="2F5064EF" w14:textId="77777777" w:rsidTr="00E36E15">
        <w:trPr>
          <w:trHeight w:val="4616"/>
          <w:jc w:val="center"/>
        </w:trPr>
        <w:tc>
          <w:tcPr>
            <w:tcW w:w="4079" w:type="dxa"/>
            <w:gridSpan w:val="2"/>
            <w:vAlign w:val="center"/>
          </w:tcPr>
          <w:p w14:paraId="45702142" w14:textId="346F637E" w:rsidR="00647A4B" w:rsidRDefault="0043588C" w:rsidP="0043588C">
            <w:pPr>
              <w:pStyle w:val="BodyText"/>
              <w:kinsoku w:val="0"/>
              <w:overflowPunct w:val="0"/>
              <w:ind w:left="169" w:hanging="851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49F0E1" wp14:editId="343B9F46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2388235</wp:posOffset>
                      </wp:positionV>
                      <wp:extent cx="2205990" cy="419100"/>
                      <wp:effectExtent l="0" t="0" r="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5990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A91DC1" w14:textId="42EC140B" w:rsidR="0021540F" w:rsidRDefault="0057275C" w:rsidP="0021540F">
                                  <w:pPr>
                                    <w:jc w:val="both"/>
                                  </w:pPr>
                                  <w:r>
                                    <w:t>JALAN TANJUNG BALAI DUSUN III PAYA GELI</w:t>
                                  </w:r>
                                  <w:r w:rsidR="0021540F">
                                    <w:t>,  SUNGGAL, 20</w:t>
                                  </w:r>
                                  <w:r>
                                    <w:t>352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49F0E1" id="Rectangle 10" o:spid="_x0000_s1027" style="position:absolute;left:0;text-align:left;margin-left:31pt;margin-top:188.05pt;width:173.7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" filled="f" stroked="f" strokeweight="1pt">
                      <v:textbox>
                        <w:txbxContent>
                          <w:p w14:paraId="5DA91DC1" w14:textId="42EC140B" w:rsidR="0021540F" w:rsidRDefault="0057275C" w:rsidP="0021540F">
                            <w:pPr>
                              <w:jc w:val="both"/>
                            </w:pPr>
                            <w:r>
                              <w:t>JALAN TANJUNG BALAI DUSUN III PAYA GELI</w:t>
                            </w:r>
                            <w:r w:rsidR="0021540F">
                              <w:t>,  SUNGGAL, 20</w:t>
                            </w:r>
                            <w:r>
                              <w:t>352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w:drawing>
                <wp:inline distT="0" distB="0" distL="0" distR="0" wp14:anchorId="584C23F6" wp14:editId="3048AD4B">
                  <wp:extent cx="418465" cy="419100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4237">
              <w:rPr>
                <w:rFonts w:ascii="Times New Roman" w:hAnsi="Times New Roman"/>
                <w:noProof/>
                <w:lang w:val="id-ID" w:eastAsia="id-ID"/>
              </w:rPr>
              <w:drawing>
                <wp:inline distT="0" distB="0" distL="0" distR="0" wp14:anchorId="7D56B46A" wp14:editId="093F90CF">
                  <wp:extent cx="1647248" cy="1790287"/>
                  <wp:effectExtent l="76200" t="57150" r="67310" b="9150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2"/>
                          <a:srcRect l="2717" r="27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248" cy="1790287"/>
                          </a:xfrm>
                          <a:prstGeom prst="ellipse">
                            <a:avLst/>
                          </a:prstGeom>
                          <a:ln w="12700" cap="rnd" cmpd="sng" algn="ctr">
                            <a:solidFill>
                              <a:srgbClr val="33333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" w:type="dxa"/>
            <w:vMerge w:val="restart"/>
          </w:tcPr>
          <w:p w14:paraId="79B8B378" w14:textId="555E5F84" w:rsidR="00647A4B" w:rsidRDefault="00B209B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1BCA6F5" wp14:editId="40059A5D">
                      <wp:simplePos x="0" y="0"/>
                      <wp:positionH relativeFrom="column">
                        <wp:posOffset>-2143125</wp:posOffset>
                      </wp:positionH>
                      <wp:positionV relativeFrom="paragraph">
                        <wp:posOffset>3521075</wp:posOffset>
                      </wp:positionV>
                      <wp:extent cx="2276475" cy="352425"/>
                      <wp:effectExtent l="0" t="0" r="9525" b="952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6475" cy="3524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A0652D" w14:textId="5F66F540" w:rsidR="0043588C" w:rsidRPr="0043588C" w:rsidRDefault="007420F2" w:rsidP="0043588C">
                                  <w:pPr>
                                    <w:pStyle w:val="Information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Syifanabila.vivo2006@gmail.com</w:t>
                                  </w:r>
                                </w:p>
                                <w:p w14:paraId="0CCEFCD5" w14:textId="77777777" w:rsidR="0043588C" w:rsidRDefault="0043588C" w:rsidP="0043588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BCA6F5" id="Rectangle 15" o:spid="_x0000_s1028" style="position:absolute;margin-left:-168.75pt;margin-top:277.25pt;width:179.2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" fillcolor="#0f3344 [3204]" stroked="f" strokeweight="1pt">
                      <v:textbox>
                        <w:txbxContent>
                          <w:p w14:paraId="31A0652D" w14:textId="5F66F540" w:rsidR="0043588C" w:rsidRPr="0043588C" w:rsidRDefault="007420F2" w:rsidP="0043588C">
                            <w:pPr>
                              <w:pStyle w:val="Informa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Syifanabila.vivo2006@gmail.com</w:t>
                            </w:r>
                          </w:p>
                          <w:p w14:paraId="0CCEFCD5" w14:textId="77777777" w:rsidR="0043588C" w:rsidRDefault="0043588C" w:rsidP="0043588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432" w:type="dxa"/>
            <w:vMerge w:val="restart"/>
          </w:tcPr>
          <w:p w14:paraId="55A72C31" w14:textId="2847EF39" w:rsidR="00E67CEF" w:rsidRDefault="00E67CEF" w:rsidP="00D93018">
            <w:pPr>
              <w:pStyle w:val="Title"/>
              <w:rPr>
                <w:b/>
                <w:bCs w:val="0"/>
                <w:color w:val="0070C0"/>
              </w:rPr>
            </w:pPr>
            <w:r w:rsidRPr="00E67CEF">
              <w:rPr>
                <w:b/>
                <w:bCs w:val="0"/>
                <w:color w:val="0070C0"/>
              </w:rPr>
              <w:t xml:space="preserve">peserta </w:t>
            </w:r>
            <w:r w:rsidR="0095149D" w:rsidRPr="00E67CEF">
              <w:rPr>
                <w:b/>
                <w:bCs w:val="0"/>
                <w:color w:val="0070C0"/>
              </w:rPr>
              <w:t xml:space="preserve">profil </w:t>
            </w:r>
            <w:r w:rsidRPr="00E67CEF">
              <w:rPr>
                <w:b/>
                <w:bCs w:val="0"/>
                <w:color w:val="0070C0"/>
              </w:rPr>
              <w:t>ujian</w:t>
            </w:r>
          </w:p>
          <w:p w14:paraId="22383F9B" w14:textId="77777777" w:rsidR="00D93018" w:rsidRPr="00D93018" w:rsidRDefault="00D93018" w:rsidP="00D93018"/>
          <w:p w14:paraId="0A7A8360" w14:textId="5FCCC477" w:rsidR="0084155A" w:rsidRPr="00F74ED5" w:rsidRDefault="00BF274C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N I S N / N I S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 xml:space="preserve">:   </w:t>
            </w:r>
            <w:r w:rsidR="0057275C">
              <w:rPr>
                <w:rFonts w:ascii="Cambria" w:hAnsi="Cambria" w:cstheme="minorHAnsi"/>
                <w:sz w:val="24"/>
                <w:szCs w:val="28"/>
              </w:rPr>
              <w:t>21.12402</w:t>
            </w:r>
            <w:r>
              <w:rPr>
                <w:rFonts w:ascii="Cambria" w:hAnsi="Cambria" w:cstheme="minorHAnsi"/>
                <w:sz w:val="24"/>
                <w:szCs w:val="28"/>
              </w:rPr>
              <w:t>/</w:t>
            </w:r>
            <w:r w:rsidR="0057275C">
              <w:rPr>
                <w:rFonts w:ascii="Cambria" w:hAnsi="Cambria" w:cstheme="minorHAnsi"/>
                <w:sz w:val="24"/>
                <w:szCs w:val="28"/>
              </w:rPr>
              <w:t>0068069898</w:t>
            </w:r>
          </w:p>
          <w:p w14:paraId="190EAB2E" w14:textId="2ABEE329" w:rsidR="0084155A" w:rsidRPr="00F74ED5" w:rsidRDefault="00BF274C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Nama Peserta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 xml:space="preserve">:   </w:t>
            </w:r>
            <w:r w:rsidR="00225405">
              <w:rPr>
                <w:rFonts w:ascii="Cambria" w:hAnsi="Cambria" w:cstheme="minorHAnsi"/>
                <w:sz w:val="24"/>
                <w:szCs w:val="28"/>
              </w:rPr>
              <w:t>SYIFA</w:t>
            </w:r>
            <w:r>
              <w:rPr>
                <w:rFonts w:ascii="Cambria" w:hAnsi="Cambria" w:cstheme="minorHAnsi"/>
                <w:sz w:val="24"/>
                <w:szCs w:val="28"/>
              </w:rPr>
              <w:t xml:space="preserve"> </w:t>
            </w:r>
            <w:r w:rsidR="00225405">
              <w:rPr>
                <w:rFonts w:ascii="Cambria" w:hAnsi="Cambria" w:cstheme="minorHAnsi"/>
                <w:sz w:val="24"/>
                <w:szCs w:val="28"/>
              </w:rPr>
              <w:t>NABILA</w:t>
            </w:r>
          </w:p>
          <w:p w14:paraId="62C9CB1E" w14:textId="479AD9D5" w:rsidR="0084155A" w:rsidRPr="00F74ED5" w:rsidRDefault="00BF274C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Tempat / Tangal Lahir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 xml:space="preserve">:   </w:t>
            </w:r>
            <w:r w:rsidR="00225405">
              <w:rPr>
                <w:rFonts w:ascii="Cambria" w:hAnsi="Cambria" w:cstheme="minorHAnsi"/>
                <w:sz w:val="24"/>
                <w:szCs w:val="28"/>
              </w:rPr>
              <w:t>MEDAN, 02 JULI 2006</w:t>
            </w:r>
          </w:p>
          <w:p w14:paraId="72821BB5" w14:textId="44A3720E" w:rsidR="0084155A" w:rsidRPr="00F74ED5" w:rsidRDefault="00BF274C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Jenis Kelamin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:   PEREMPUAN</w:t>
            </w:r>
          </w:p>
          <w:p w14:paraId="2098FCD7" w14:textId="1F6F3924" w:rsidR="00BF274C" w:rsidRDefault="00BF274C" w:rsidP="00BF274C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Agama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:   ISLAM</w:t>
            </w:r>
          </w:p>
          <w:p w14:paraId="0516A58D" w14:textId="78534778" w:rsidR="0084155A" w:rsidRPr="00F74ED5" w:rsidRDefault="00BF274C" w:rsidP="00BF274C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left="2437" w:right="-31" w:hanging="2437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Alamat Lengkap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 xml:space="preserve">:    </w:t>
            </w:r>
            <w:r w:rsidR="007420F2">
              <w:rPr>
                <w:rFonts w:ascii="Cambria" w:hAnsi="Cambria" w:cstheme="minorHAnsi"/>
                <w:sz w:val="24"/>
                <w:szCs w:val="28"/>
              </w:rPr>
              <w:t>DUSUN III JL.TANJUNG BALAI</w:t>
            </w:r>
          </w:p>
          <w:p w14:paraId="50D9D4E8" w14:textId="2F72D442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Kec.  </w:t>
            </w:r>
            <w:r w:rsidR="00BF274C">
              <w:rPr>
                <w:rFonts w:ascii="Cambria" w:hAnsi="Cambria" w:cstheme="minorHAnsi"/>
                <w:sz w:val="24"/>
                <w:szCs w:val="28"/>
              </w:rPr>
              <w:t xml:space="preserve"> SUNGGAL</w:t>
            </w:r>
          </w:p>
          <w:p w14:paraId="4FC9BB72" w14:textId="4C25483B" w:rsidR="0084155A" w:rsidRPr="00F74ED5" w:rsidRDefault="00BF274C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 xml:space="preserve">Kab/Kota. </w:t>
            </w:r>
            <w:r w:rsidR="007420F2">
              <w:rPr>
                <w:rFonts w:ascii="Cambria" w:hAnsi="Cambria" w:cstheme="minorHAnsi"/>
                <w:sz w:val="24"/>
                <w:szCs w:val="28"/>
              </w:rPr>
              <w:t>DELI SERDANG</w:t>
            </w:r>
          </w:p>
          <w:p w14:paraId="0928E53A" w14:textId="29E32A20" w:rsidR="0084155A" w:rsidRPr="00F74ED5" w:rsidRDefault="00BF274C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 xml:space="preserve"> 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Provinsi  SUMATERA UTARA</w:t>
            </w:r>
          </w:p>
          <w:p w14:paraId="00EE8943" w14:textId="114D3ECA" w:rsidR="0084155A" w:rsidRPr="00F74ED5" w:rsidRDefault="00BF274C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 xml:space="preserve">   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Kode Pos. 20</w:t>
            </w:r>
            <w:r w:rsidR="007420F2">
              <w:rPr>
                <w:rFonts w:ascii="Cambria" w:hAnsi="Cambria" w:cstheme="minorHAnsi"/>
                <w:sz w:val="24"/>
                <w:szCs w:val="28"/>
              </w:rPr>
              <w:t>352</w:t>
            </w:r>
          </w:p>
          <w:p w14:paraId="5A1482BD" w14:textId="1085B1D9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Golongan Darah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225405">
              <w:rPr>
                <w:rFonts w:ascii="Cambria" w:hAnsi="Cambria" w:cstheme="minorHAnsi"/>
                <w:sz w:val="24"/>
                <w:szCs w:val="28"/>
              </w:rPr>
              <w:t>O</w:t>
            </w:r>
          </w:p>
          <w:p w14:paraId="5FE87DBA" w14:textId="7310D4AF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Na</w:t>
            </w:r>
            <w:r w:rsidR="00BF274C">
              <w:rPr>
                <w:rFonts w:ascii="Cambria" w:hAnsi="Cambria" w:cstheme="minorHAnsi"/>
                <w:sz w:val="24"/>
                <w:szCs w:val="28"/>
              </w:rPr>
              <w:t>ma Orang Tua</w:t>
            </w:r>
            <w:r w:rsidR="00BF274C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="00BF274C">
              <w:rPr>
                <w:rFonts w:ascii="Cambria" w:hAnsi="Cambria" w:cstheme="minorHAnsi"/>
                <w:sz w:val="24"/>
                <w:szCs w:val="28"/>
              </w:rPr>
              <w:tab/>
              <w:t xml:space="preserve">Ayah :  </w:t>
            </w:r>
            <w:r w:rsidR="007420F2">
              <w:rPr>
                <w:rFonts w:ascii="Cambria" w:hAnsi="Cambria" w:cstheme="minorHAnsi"/>
                <w:sz w:val="24"/>
                <w:szCs w:val="28"/>
              </w:rPr>
              <w:t>ADI ERWANDI</w:t>
            </w:r>
          </w:p>
          <w:p w14:paraId="752C318B" w14:textId="6430D680" w:rsidR="0084155A" w:rsidRPr="00F74ED5" w:rsidRDefault="00BF274C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 xml:space="preserve">Ibu    :  </w:t>
            </w:r>
            <w:r w:rsidR="00225405">
              <w:rPr>
                <w:rFonts w:ascii="Cambria" w:hAnsi="Cambria" w:cstheme="minorHAnsi"/>
                <w:sz w:val="24"/>
                <w:szCs w:val="28"/>
              </w:rPr>
              <w:t>HAJIDAH SH</w:t>
            </w:r>
          </w:p>
          <w:p w14:paraId="6283AFE5" w14:textId="4099C56D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left="2682" w:right="-31" w:hanging="2682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Program Studi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</w:rPr>
              <w:t>Teknik Komputer dan Informatika</w:t>
            </w:r>
          </w:p>
          <w:p w14:paraId="3B758DB1" w14:textId="2CF8DEAF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left="2682" w:right="-31" w:hanging="2682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Kompetensi Keahlian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    RPL (Rekayasa Perangkat Lunak)</w:t>
            </w:r>
          </w:p>
          <w:p w14:paraId="27C9A43B" w14:textId="6D5B2F48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Kelas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XII RPL - </w:t>
            </w:r>
            <w:r w:rsidR="00225405">
              <w:rPr>
                <w:rFonts w:ascii="Cambria" w:hAnsi="Cambria" w:cstheme="minorHAnsi"/>
                <w:sz w:val="24"/>
                <w:szCs w:val="28"/>
              </w:rPr>
              <w:t>4</w:t>
            </w:r>
          </w:p>
          <w:p w14:paraId="103E249B" w14:textId="5FE8C10D" w:rsidR="00647A4B" w:rsidRPr="00F74ED5" w:rsidRDefault="0084155A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Sekolah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SMK NEGERI 9 MEDAN</w:t>
            </w:r>
          </w:p>
          <w:p w14:paraId="7F42F0E7" w14:textId="4620BE4F" w:rsidR="00F74ED5" w:rsidRPr="00F74ED5" w:rsidRDefault="00F74ED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75805F92" w14:textId="77777777" w:rsidR="00F74ED5" w:rsidRPr="00F74ED5" w:rsidRDefault="00F74ED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23314CCD" w14:textId="4AEBE446" w:rsidR="00F74ED5" w:rsidRPr="00F74ED5" w:rsidRDefault="00F74ED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4"/>
              </w:rPr>
            </w:pPr>
            <w:r w:rsidRPr="00F74ED5">
              <w:rPr>
                <w:rFonts w:ascii="Cambria" w:hAnsi="Cambria" w:cstheme="minorHAnsi"/>
              </w:rPr>
              <w:tab/>
            </w:r>
            <w:r w:rsidRPr="00F74ED5">
              <w:rPr>
                <w:rFonts w:ascii="Cambria" w:hAnsi="Cambria" w:cstheme="minorHAnsi"/>
              </w:rPr>
              <w:tab/>
            </w:r>
            <w:r w:rsidRPr="00F74ED5">
              <w:rPr>
                <w:rFonts w:ascii="Cambria" w:hAnsi="Cambria" w:cstheme="minorHAnsi"/>
              </w:rPr>
              <w:tab/>
            </w:r>
            <w:r w:rsidRPr="00F74ED5">
              <w:rPr>
                <w:rFonts w:ascii="Cambria" w:hAnsi="Cambria" w:cstheme="minorHAnsi"/>
              </w:rPr>
              <w:tab/>
            </w:r>
            <w:r w:rsidR="00BF274C">
              <w:rPr>
                <w:rFonts w:ascii="Cambria" w:hAnsi="Cambria" w:cstheme="minorHAnsi"/>
                <w:sz w:val="24"/>
                <w:szCs w:val="24"/>
              </w:rPr>
              <w:t xml:space="preserve">Medan,     </w:t>
            </w:r>
            <w:r w:rsidR="00853F8B">
              <w:rPr>
                <w:rFonts w:ascii="Cambria" w:hAnsi="Cambria" w:cstheme="minorHAnsi"/>
                <w:sz w:val="24"/>
                <w:szCs w:val="24"/>
              </w:rPr>
              <w:t xml:space="preserve">Maret </w:t>
            </w:r>
            <w:r w:rsidRPr="00F74ED5">
              <w:rPr>
                <w:rFonts w:ascii="Cambria" w:hAnsi="Cambria" w:cstheme="minorHAnsi"/>
                <w:sz w:val="24"/>
                <w:szCs w:val="24"/>
              </w:rPr>
              <w:t xml:space="preserve"> 202</w:t>
            </w:r>
            <w:r w:rsidR="007420F2">
              <w:rPr>
                <w:rFonts w:ascii="Cambria" w:hAnsi="Cambria" w:cstheme="minorHAnsi"/>
                <w:sz w:val="24"/>
                <w:szCs w:val="24"/>
              </w:rPr>
              <w:t>4</w:t>
            </w:r>
          </w:p>
          <w:p w14:paraId="1D03A321" w14:textId="0EF6C9BE" w:rsid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  <w:r w:rsidRPr="00F74ED5">
              <w:rPr>
                <w:rFonts w:ascii="Cambria" w:hAnsi="Cambria" w:cstheme="minorHAnsi"/>
                <w:sz w:val="24"/>
                <w:szCs w:val="24"/>
              </w:rPr>
              <w:tab/>
            </w:r>
            <w:r>
              <w:rPr>
                <w:rFonts w:ascii="Cambria" w:hAnsi="Cambria" w:cstheme="minorHAnsi"/>
                <w:sz w:val="24"/>
                <w:szCs w:val="24"/>
              </w:rPr>
              <w:t>Peserta,</w:t>
            </w:r>
          </w:p>
          <w:p w14:paraId="2563F130" w14:textId="77777777" w:rsidR="00D93018" w:rsidRDefault="00D93018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7A290437" w14:textId="77777777" w:rsidR="00D93018" w:rsidRPr="00F74ED5" w:rsidRDefault="00D93018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23824F8B" w14:textId="02208BA5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  <w:r w:rsidRPr="00F74ED5">
              <w:rPr>
                <w:rFonts w:ascii="Cambria" w:hAnsi="Cambria" w:cstheme="minorHAnsi"/>
                <w:sz w:val="24"/>
                <w:szCs w:val="24"/>
              </w:rPr>
              <w:t>…………………………………..</w:t>
            </w:r>
          </w:p>
          <w:p w14:paraId="5ECB10CD" w14:textId="1216DDCB" w:rsidR="00F74ED5" w:rsidRPr="00D93018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  <w:r w:rsidRPr="00F74ED5">
              <w:rPr>
                <w:rFonts w:ascii="Cambria" w:hAnsi="Cambria" w:cstheme="minorHAnsi"/>
                <w:sz w:val="24"/>
                <w:szCs w:val="24"/>
              </w:rPr>
              <w:t>Ttd.</w:t>
            </w:r>
          </w:p>
        </w:tc>
      </w:tr>
      <w:tr w:rsidR="00F51250" w14:paraId="728033EC" w14:textId="77777777" w:rsidTr="00E36E15">
        <w:trPr>
          <w:trHeight w:val="737"/>
          <w:jc w:val="center"/>
        </w:trPr>
        <w:tc>
          <w:tcPr>
            <w:tcW w:w="4079" w:type="dxa"/>
            <w:gridSpan w:val="2"/>
            <w:tcMar>
              <w:left w:w="0" w:type="dxa"/>
              <w:right w:w="0" w:type="dxa"/>
            </w:tcMar>
          </w:tcPr>
          <w:p w14:paraId="3A3D0435" w14:textId="77777777" w:rsidR="00F51250" w:rsidRDefault="0043588C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47D780" wp14:editId="226F7E80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85725</wp:posOffset>
                      </wp:positionV>
                      <wp:extent cx="2117090" cy="361950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7090" cy="3619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17D71B" w14:textId="069B739D" w:rsidR="0043588C" w:rsidRPr="0043588C" w:rsidRDefault="0043588C" w:rsidP="0043588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3588C">
                                    <w:rPr>
                                      <w:sz w:val="24"/>
                                      <w:szCs w:val="24"/>
                                    </w:rPr>
                                    <w:t xml:space="preserve"> 08</w:t>
                                  </w:r>
                                  <w:r w:rsidR="007420F2">
                                    <w:rPr>
                                      <w:sz w:val="24"/>
                                      <w:szCs w:val="24"/>
                                    </w:rPr>
                                    <w:t>2361061732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47D780" id="Rectangle 11" o:spid="_x0000_s1029" style="position:absolute;margin-left:36.75pt;margin-top:6.75pt;width:166.7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" fillcolor="#0f3344 [3204]" stroked="f" strokeweight="1pt">
                      <v:textbox>
                        <w:txbxContent>
                          <w:p w14:paraId="0217D71B" w14:textId="069B739D" w:rsidR="0043588C" w:rsidRPr="0043588C" w:rsidRDefault="0043588C" w:rsidP="004358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3588C">
                              <w:rPr>
                                <w:sz w:val="24"/>
                                <w:szCs w:val="24"/>
                              </w:rPr>
                              <w:t xml:space="preserve"> 08</w:t>
                            </w:r>
                            <w:r w:rsidR="007420F2">
                              <w:rPr>
                                <w:sz w:val="24"/>
                                <w:szCs w:val="24"/>
                              </w:rPr>
                              <w:t>2361061732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w:drawing>
                <wp:inline distT="0" distB="0" distL="0" distR="0" wp14:anchorId="00687A69" wp14:editId="432CB781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" w:type="dxa"/>
            <w:vMerge/>
            <w:tcBorders>
              <w:bottom w:val="nil"/>
            </w:tcBorders>
          </w:tcPr>
          <w:p w14:paraId="51D747DC" w14:textId="77777777"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  <w:tcBorders>
              <w:bottom w:val="nil"/>
            </w:tcBorders>
          </w:tcPr>
          <w:p w14:paraId="4AEC9E42" w14:textId="77777777"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14:paraId="0413903D" w14:textId="77777777" w:rsidTr="00E36E15">
        <w:trPr>
          <w:trHeight w:val="543"/>
          <w:jc w:val="center"/>
        </w:trPr>
        <w:tc>
          <w:tcPr>
            <w:tcW w:w="845" w:type="dxa"/>
            <w:vAlign w:val="center"/>
          </w:tcPr>
          <w:p w14:paraId="3B54DECB" w14:textId="56F8A854" w:rsidR="00071E84" w:rsidRPr="00222466" w:rsidRDefault="00B209B5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3360" behindDoc="1" locked="0" layoutInCell="1" allowOverlap="1" wp14:anchorId="40E3D2B0" wp14:editId="085E1804">
                  <wp:simplePos x="0" y="0"/>
                  <wp:positionH relativeFrom="column">
                    <wp:posOffset>-86360</wp:posOffset>
                  </wp:positionH>
                  <wp:positionV relativeFrom="paragraph">
                    <wp:posOffset>-300990</wp:posOffset>
                  </wp:positionV>
                  <wp:extent cx="446405" cy="468630"/>
                  <wp:effectExtent l="0" t="0" r="0" b="7620"/>
                  <wp:wrapTight wrapText="bothSides">
                    <wp:wrapPolygon edited="0">
                      <wp:start x="7374" y="0"/>
                      <wp:lineTo x="2765" y="2634"/>
                      <wp:lineTo x="0" y="8780"/>
                      <wp:lineTo x="0" y="21073"/>
                      <wp:lineTo x="20279" y="21073"/>
                      <wp:lineTo x="20279" y="8780"/>
                      <wp:lineTo x="17514" y="2634"/>
                      <wp:lineTo x="12905" y="0"/>
                      <wp:lineTo x="7374" y="0"/>
                    </wp:wrapPolygon>
                  </wp:wrapTight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46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34" w:type="dxa"/>
            <w:vAlign w:val="center"/>
          </w:tcPr>
          <w:p w14:paraId="45067226" w14:textId="34D47377" w:rsidR="00071E84" w:rsidRPr="00071E84" w:rsidRDefault="00071E84" w:rsidP="0021540F">
            <w:pPr>
              <w:pStyle w:val="Information"/>
            </w:pPr>
          </w:p>
        </w:tc>
        <w:tc>
          <w:tcPr>
            <w:tcW w:w="457" w:type="dxa"/>
            <w:vMerge/>
          </w:tcPr>
          <w:p w14:paraId="2355ED8E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32871A95" w14:textId="77777777" w:rsidR="00071E84" w:rsidRDefault="00071E84" w:rsidP="005801E5">
            <w:pPr>
              <w:pStyle w:val="Heading1"/>
            </w:pPr>
          </w:p>
        </w:tc>
      </w:tr>
      <w:tr w:rsidR="00647A4B" w14:paraId="24C8E48D" w14:textId="77777777" w:rsidTr="00E36E15">
        <w:trPr>
          <w:trHeight w:val="183"/>
          <w:jc w:val="center"/>
        </w:trPr>
        <w:tc>
          <w:tcPr>
            <w:tcW w:w="4079" w:type="dxa"/>
            <w:gridSpan w:val="2"/>
            <w:vAlign w:val="center"/>
          </w:tcPr>
          <w:p w14:paraId="74D42072" w14:textId="77777777" w:rsidR="003225E4" w:rsidRDefault="003225E4" w:rsidP="003225E4">
            <w:pPr>
              <w:pStyle w:val="NoSpacing"/>
              <w:rPr>
                <w:color w:val="FFFFFF" w:themeColor="background2"/>
                <w:sz w:val="32"/>
                <w:szCs w:val="32"/>
              </w:rPr>
            </w:pPr>
          </w:p>
          <w:p w14:paraId="7D9119EC" w14:textId="15AB0BAB" w:rsidR="00647A4B" w:rsidRDefault="00D7668C" w:rsidP="003225E4">
            <w:pPr>
              <w:pStyle w:val="NoSpacing"/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4384" behindDoc="1" locked="0" layoutInCell="1" allowOverlap="1" wp14:anchorId="6A49C54C" wp14:editId="358A4CA4">
                  <wp:simplePos x="0" y="0"/>
                  <wp:positionH relativeFrom="column">
                    <wp:posOffset>-619125</wp:posOffset>
                  </wp:positionH>
                  <wp:positionV relativeFrom="paragraph">
                    <wp:posOffset>-134620</wp:posOffset>
                  </wp:positionV>
                  <wp:extent cx="514350" cy="514350"/>
                  <wp:effectExtent l="0" t="0" r="0" b="0"/>
                  <wp:wrapSquare wrapText="bothSides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36E15" w:rsidRPr="00E36E15">
              <w:rPr>
                <w:color w:val="FFFFFF" w:themeColor="background2"/>
                <w:sz w:val="32"/>
                <w:szCs w:val="32"/>
              </w:rPr>
              <w:t>-</w:t>
            </w:r>
          </w:p>
        </w:tc>
        <w:tc>
          <w:tcPr>
            <w:tcW w:w="457" w:type="dxa"/>
            <w:vMerge/>
          </w:tcPr>
          <w:p w14:paraId="429C618E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045750F1" w14:textId="77777777" w:rsidR="00647A4B" w:rsidRDefault="00647A4B" w:rsidP="005801E5">
            <w:pPr>
              <w:pStyle w:val="Heading1"/>
            </w:pPr>
          </w:p>
        </w:tc>
      </w:tr>
      <w:tr w:rsidR="00071E84" w14:paraId="751DB516" w14:textId="77777777" w:rsidTr="00E36E15">
        <w:trPr>
          <w:trHeight w:val="624"/>
          <w:jc w:val="center"/>
        </w:trPr>
        <w:tc>
          <w:tcPr>
            <w:tcW w:w="845" w:type="dxa"/>
            <w:vAlign w:val="center"/>
          </w:tcPr>
          <w:p w14:paraId="49F4B523" w14:textId="16255831" w:rsidR="00071E84" w:rsidRPr="00222466" w:rsidRDefault="00071E84" w:rsidP="00222466">
            <w:pPr>
              <w:pStyle w:val="Information"/>
            </w:pPr>
          </w:p>
        </w:tc>
        <w:tc>
          <w:tcPr>
            <w:tcW w:w="3234" w:type="dxa"/>
            <w:vAlign w:val="center"/>
          </w:tcPr>
          <w:p w14:paraId="4BD5D73B" w14:textId="7BA475FA" w:rsidR="00071E84" w:rsidRPr="00222466" w:rsidRDefault="00071E84" w:rsidP="004526A1">
            <w:pPr>
              <w:pStyle w:val="Information"/>
            </w:pPr>
          </w:p>
        </w:tc>
        <w:tc>
          <w:tcPr>
            <w:tcW w:w="457" w:type="dxa"/>
            <w:vMerge/>
          </w:tcPr>
          <w:p w14:paraId="65AED244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7EC560C0" w14:textId="77777777" w:rsidR="00071E84" w:rsidRDefault="00071E84" w:rsidP="005801E5">
            <w:pPr>
              <w:pStyle w:val="Heading1"/>
            </w:pPr>
          </w:p>
        </w:tc>
      </w:tr>
      <w:tr w:rsidR="00647A4B" w14:paraId="704AA187" w14:textId="77777777" w:rsidTr="00E36E15">
        <w:trPr>
          <w:trHeight w:val="183"/>
          <w:jc w:val="center"/>
        </w:trPr>
        <w:tc>
          <w:tcPr>
            <w:tcW w:w="4079" w:type="dxa"/>
            <w:gridSpan w:val="2"/>
            <w:vAlign w:val="center"/>
          </w:tcPr>
          <w:p w14:paraId="52D47A10" w14:textId="77777777" w:rsidR="00D7668C" w:rsidRDefault="00D7668C" w:rsidP="00D7668C">
            <w:pPr>
              <w:pStyle w:val="Heading3"/>
            </w:pPr>
            <w:r>
              <w:t>about me :</w:t>
            </w:r>
          </w:p>
          <w:p w14:paraId="6647E407" w14:textId="77777777" w:rsidR="00E36E15" w:rsidRPr="00E36E15" w:rsidRDefault="00E36E15" w:rsidP="00E36E15"/>
          <w:p w14:paraId="0FB8F944" w14:textId="7D6EEA83" w:rsidR="00647A4B" w:rsidRDefault="00647A4B" w:rsidP="00071E84">
            <w:pPr>
              <w:pStyle w:val="NoSpacing"/>
            </w:pPr>
          </w:p>
        </w:tc>
        <w:tc>
          <w:tcPr>
            <w:tcW w:w="457" w:type="dxa"/>
            <w:vMerge/>
          </w:tcPr>
          <w:p w14:paraId="463F6B50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0A04AC17" w14:textId="77777777" w:rsidR="00647A4B" w:rsidRDefault="00647A4B" w:rsidP="005801E5">
            <w:pPr>
              <w:pStyle w:val="Heading1"/>
            </w:pPr>
          </w:p>
        </w:tc>
      </w:tr>
      <w:tr w:rsidR="00071E84" w14:paraId="085831DF" w14:textId="77777777" w:rsidTr="00E36E15">
        <w:trPr>
          <w:trHeight w:val="633"/>
          <w:jc w:val="center"/>
        </w:trPr>
        <w:tc>
          <w:tcPr>
            <w:tcW w:w="845" w:type="dxa"/>
            <w:vAlign w:val="center"/>
          </w:tcPr>
          <w:p w14:paraId="7A23BA91" w14:textId="3716E360" w:rsidR="00071E84" w:rsidRPr="00222466" w:rsidRDefault="00071E84" w:rsidP="00222466">
            <w:pPr>
              <w:pStyle w:val="Information"/>
            </w:pPr>
          </w:p>
        </w:tc>
        <w:tc>
          <w:tcPr>
            <w:tcW w:w="3234" w:type="dxa"/>
            <w:vAlign w:val="center"/>
          </w:tcPr>
          <w:p w14:paraId="47B936B3" w14:textId="4B4F0FF5" w:rsidR="00071E84" w:rsidRPr="00222466" w:rsidRDefault="00071E84" w:rsidP="004526A1">
            <w:pPr>
              <w:pStyle w:val="Information"/>
            </w:pPr>
          </w:p>
        </w:tc>
        <w:tc>
          <w:tcPr>
            <w:tcW w:w="457" w:type="dxa"/>
            <w:vMerge/>
          </w:tcPr>
          <w:p w14:paraId="27744BC4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338B76C5" w14:textId="77777777" w:rsidR="00071E84" w:rsidRDefault="00071E84" w:rsidP="005801E5">
            <w:pPr>
              <w:pStyle w:val="Heading1"/>
            </w:pPr>
          </w:p>
        </w:tc>
      </w:tr>
      <w:tr w:rsidR="00647A4B" w14:paraId="1551B9C8" w14:textId="77777777" w:rsidTr="00E36E15">
        <w:trPr>
          <w:trHeight w:val="80"/>
          <w:jc w:val="center"/>
        </w:trPr>
        <w:tc>
          <w:tcPr>
            <w:tcW w:w="4079" w:type="dxa"/>
            <w:gridSpan w:val="2"/>
            <w:vAlign w:val="center"/>
          </w:tcPr>
          <w:p w14:paraId="3A7DE45F" w14:textId="77777777" w:rsidR="00647A4B" w:rsidRDefault="00647A4B" w:rsidP="00071E84">
            <w:pPr>
              <w:pStyle w:val="NoSpacing"/>
            </w:pPr>
          </w:p>
        </w:tc>
        <w:tc>
          <w:tcPr>
            <w:tcW w:w="457" w:type="dxa"/>
            <w:vMerge/>
          </w:tcPr>
          <w:p w14:paraId="0AAED85F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70AF6F67" w14:textId="77777777" w:rsidR="00647A4B" w:rsidRDefault="00647A4B" w:rsidP="005801E5">
            <w:pPr>
              <w:pStyle w:val="Heading1"/>
            </w:pPr>
          </w:p>
        </w:tc>
      </w:tr>
      <w:tr w:rsidR="00071E84" w14:paraId="738CC67B" w14:textId="77777777" w:rsidTr="00E36E15">
        <w:trPr>
          <w:trHeight w:val="80"/>
          <w:jc w:val="center"/>
        </w:trPr>
        <w:tc>
          <w:tcPr>
            <w:tcW w:w="845" w:type="dxa"/>
            <w:vAlign w:val="center"/>
          </w:tcPr>
          <w:p w14:paraId="7B50EEC4" w14:textId="3B9CB63D" w:rsidR="00071E84" w:rsidRPr="00222466" w:rsidRDefault="00071E84" w:rsidP="00222466">
            <w:pPr>
              <w:pStyle w:val="Information"/>
            </w:pPr>
          </w:p>
        </w:tc>
        <w:tc>
          <w:tcPr>
            <w:tcW w:w="3234" w:type="dxa"/>
            <w:vAlign w:val="center"/>
          </w:tcPr>
          <w:p w14:paraId="6AE4CF7C" w14:textId="0B93A2C7" w:rsidR="00071E84" w:rsidRPr="00222466" w:rsidRDefault="00071E84" w:rsidP="004526A1">
            <w:pPr>
              <w:pStyle w:val="Information"/>
            </w:pPr>
          </w:p>
        </w:tc>
        <w:tc>
          <w:tcPr>
            <w:tcW w:w="457" w:type="dxa"/>
            <w:vMerge/>
          </w:tcPr>
          <w:p w14:paraId="66F8B2AB" w14:textId="77777777" w:rsidR="00071E84" w:rsidRDefault="00071E84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6DEB363D" w14:textId="77777777" w:rsidR="00071E84" w:rsidRDefault="00071E84" w:rsidP="005801E5">
            <w:pPr>
              <w:pStyle w:val="Heading1"/>
            </w:pPr>
          </w:p>
        </w:tc>
      </w:tr>
      <w:tr w:rsidR="00647A4B" w14:paraId="7A6B082C" w14:textId="77777777" w:rsidTr="00E36E15">
        <w:trPr>
          <w:trHeight w:val="2448"/>
          <w:jc w:val="center"/>
        </w:trPr>
        <w:tc>
          <w:tcPr>
            <w:tcW w:w="4079" w:type="dxa"/>
            <w:gridSpan w:val="2"/>
          </w:tcPr>
          <w:p w14:paraId="7AA7547E" w14:textId="1730E5FD" w:rsidR="00647A4B" w:rsidRDefault="00647A4B" w:rsidP="007443A0">
            <w:pPr>
              <w:pStyle w:val="Heading3"/>
            </w:pPr>
          </w:p>
          <w:p w14:paraId="006150B3" w14:textId="530B07BD" w:rsidR="007443A0" w:rsidRPr="007443A0" w:rsidRDefault="007443A0" w:rsidP="00B209B5">
            <w:pPr>
              <w:pStyle w:val="Information"/>
            </w:pPr>
          </w:p>
        </w:tc>
        <w:tc>
          <w:tcPr>
            <w:tcW w:w="457" w:type="dxa"/>
          </w:tcPr>
          <w:p w14:paraId="30619E4C" w14:textId="77777777" w:rsidR="00647A4B" w:rsidRDefault="00647A4B" w:rsidP="00222466"/>
        </w:tc>
        <w:tc>
          <w:tcPr>
            <w:tcW w:w="6432" w:type="dxa"/>
            <w:vMerge/>
          </w:tcPr>
          <w:p w14:paraId="2C029717" w14:textId="77777777" w:rsidR="00647A4B" w:rsidRDefault="00647A4B" w:rsidP="00222466"/>
        </w:tc>
      </w:tr>
    </w:tbl>
    <w:p w14:paraId="77257060" w14:textId="77777777" w:rsidR="007F5B63" w:rsidRPr="00CE1E3D" w:rsidRDefault="007F5B63" w:rsidP="00CE1E3D">
      <w:pPr>
        <w:pStyle w:val="BodyText"/>
      </w:pPr>
    </w:p>
    <w:sectPr w:rsidR="007F5B63" w:rsidRPr="00CE1E3D" w:rsidSect="003E1CE9"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AE126" w14:textId="77777777" w:rsidR="003E1CE9" w:rsidRDefault="003E1CE9" w:rsidP="00590471">
      <w:r>
        <w:separator/>
      </w:r>
    </w:p>
  </w:endnote>
  <w:endnote w:type="continuationSeparator" w:id="0">
    <w:p w14:paraId="0D222BCD" w14:textId="77777777" w:rsidR="003E1CE9" w:rsidRDefault="003E1CE9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067B2" w14:textId="77777777" w:rsidR="003E1CE9" w:rsidRDefault="003E1CE9" w:rsidP="00590471">
      <w:r>
        <w:separator/>
      </w:r>
    </w:p>
  </w:footnote>
  <w:footnote w:type="continuationSeparator" w:id="0">
    <w:p w14:paraId="1718AE4F" w14:textId="77777777" w:rsidR="003E1CE9" w:rsidRDefault="003E1CE9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B0CE4"/>
    <w:multiLevelType w:val="hybridMultilevel"/>
    <w:tmpl w:val="E63E97B0"/>
    <w:lvl w:ilvl="0" w:tplc="6554D228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697079">
    <w:abstractNumId w:val="5"/>
  </w:num>
  <w:num w:numId="2" w16cid:durableId="388694951">
    <w:abstractNumId w:val="6"/>
  </w:num>
  <w:num w:numId="3" w16cid:durableId="1231498768">
    <w:abstractNumId w:val="4"/>
  </w:num>
  <w:num w:numId="4" w16cid:durableId="1027486531">
    <w:abstractNumId w:val="4"/>
    <w:lvlOverride w:ilvl="0">
      <w:startOverride w:val="1"/>
    </w:lvlOverride>
  </w:num>
  <w:num w:numId="5" w16cid:durableId="956446426">
    <w:abstractNumId w:val="8"/>
  </w:num>
  <w:num w:numId="6" w16cid:durableId="422528834">
    <w:abstractNumId w:val="3"/>
  </w:num>
  <w:num w:numId="7" w16cid:durableId="1729301090">
    <w:abstractNumId w:val="2"/>
  </w:num>
  <w:num w:numId="8" w16cid:durableId="1117798903">
    <w:abstractNumId w:val="1"/>
  </w:num>
  <w:num w:numId="9" w16cid:durableId="718627993">
    <w:abstractNumId w:val="0"/>
  </w:num>
  <w:num w:numId="10" w16cid:durableId="2813076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55A"/>
    <w:rsid w:val="00060042"/>
    <w:rsid w:val="00071E84"/>
    <w:rsid w:val="000B37CD"/>
    <w:rsid w:val="000F7D04"/>
    <w:rsid w:val="00142F43"/>
    <w:rsid w:val="00150ABD"/>
    <w:rsid w:val="00165697"/>
    <w:rsid w:val="001F5586"/>
    <w:rsid w:val="0021540F"/>
    <w:rsid w:val="00222466"/>
    <w:rsid w:val="00225405"/>
    <w:rsid w:val="0023194F"/>
    <w:rsid w:val="002D54EA"/>
    <w:rsid w:val="002E5E62"/>
    <w:rsid w:val="003225E4"/>
    <w:rsid w:val="00344237"/>
    <w:rsid w:val="003911FB"/>
    <w:rsid w:val="003E1CE9"/>
    <w:rsid w:val="00411658"/>
    <w:rsid w:val="0043588C"/>
    <w:rsid w:val="004526A1"/>
    <w:rsid w:val="00472C27"/>
    <w:rsid w:val="0047764F"/>
    <w:rsid w:val="004779CF"/>
    <w:rsid w:val="004B4268"/>
    <w:rsid w:val="00507E82"/>
    <w:rsid w:val="00555003"/>
    <w:rsid w:val="0057275C"/>
    <w:rsid w:val="005801E5"/>
    <w:rsid w:val="00587DBA"/>
    <w:rsid w:val="00590471"/>
    <w:rsid w:val="005D01FA"/>
    <w:rsid w:val="006021C3"/>
    <w:rsid w:val="00647A4B"/>
    <w:rsid w:val="006A5B43"/>
    <w:rsid w:val="00716927"/>
    <w:rsid w:val="00735D93"/>
    <w:rsid w:val="007420F2"/>
    <w:rsid w:val="007443A0"/>
    <w:rsid w:val="007703AC"/>
    <w:rsid w:val="007F54A0"/>
    <w:rsid w:val="007F5B63"/>
    <w:rsid w:val="0084155A"/>
    <w:rsid w:val="00846CB9"/>
    <w:rsid w:val="008472E9"/>
    <w:rsid w:val="00853F8B"/>
    <w:rsid w:val="008C2CFC"/>
    <w:rsid w:val="008F6E2E"/>
    <w:rsid w:val="0095149D"/>
    <w:rsid w:val="009C2E65"/>
    <w:rsid w:val="00A35586"/>
    <w:rsid w:val="00AD5898"/>
    <w:rsid w:val="00B11C11"/>
    <w:rsid w:val="00B209B5"/>
    <w:rsid w:val="00B6466C"/>
    <w:rsid w:val="00BF274C"/>
    <w:rsid w:val="00BF4D49"/>
    <w:rsid w:val="00BF79C4"/>
    <w:rsid w:val="00C4452C"/>
    <w:rsid w:val="00CE1E3D"/>
    <w:rsid w:val="00D5779B"/>
    <w:rsid w:val="00D6557B"/>
    <w:rsid w:val="00D7668C"/>
    <w:rsid w:val="00D93018"/>
    <w:rsid w:val="00DF2F8A"/>
    <w:rsid w:val="00E36E15"/>
    <w:rsid w:val="00E67CEF"/>
    <w:rsid w:val="00E76119"/>
    <w:rsid w:val="00E90A60"/>
    <w:rsid w:val="00EB7708"/>
    <w:rsid w:val="00EE7E09"/>
    <w:rsid w:val="00EF6606"/>
    <w:rsid w:val="00F0223C"/>
    <w:rsid w:val="00F51250"/>
    <w:rsid w:val="00F74ED5"/>
    <w:rsid w:val="00FA37E0"/>
    <w:rsid w:val="00FA6A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8E002B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</Template>
  <TotalTime>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2023-02-09T19:02:00Z</dcterms:created>
  <dcterms:modified xsi:type="dcterms:W3CDTF">2024-03-06T12:09:00Z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